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85F9" w14:textId="52C48ACE" w:rsidR="00524388" w:rsidRPr="000079DE" w:rsidRDefault="000079DE" w:rsidP="000079DE">
      <w:pPr>
        <w:pStyle w:val="Title"/>
        <w:pBdr>
          <w:bottom w:val="single" w:sz="48" w:space="7" w:color="FF7A00" w:themeColor="accent1"/>
        </w:pBdr>
        <w:rPr>
          <w:sz w:val="40"/>
          <w:szCs w:val="40"/>
        </w:rPr>
      </w:pPr>
      <w:r>
        <w:rPr>
          <w:sz w:val="40"/>
          <w:szCs w:val="40"/>
        </w:rPr>
        <w:t>Project</w:t>
      </w:r>
      <w:r w:rsidRPr="000079DE">
        <w:rPr>
          <w:sz w:val="40"/>
          <w:szCs w:val="40"/>
        </w:rPr>
        <w:t xml:space="preserve"> </w:t>
      </w:r>
      <w:r w:rsidR="00552BD8" w:rsidRPr="000079DE">
        <w:rPr>
          <w:sz w:val="40"/>
          <w:szCs w:val="40"/>
        </w:rPr>
        <w:t xml:space="preserve">Abstract </w:t>
      </w:r>
      <w:r w:rsidR="00552BD8">
        <w:rPr>
          <w:rFonts w:ascii="Roboto" w:hAnsi="Roboto"/>
          <w:color w:val="666666"/>
          <w:sz w:val="18"/>
        </w:rPr>
        <w:t xml:space="preserve">• </w:t>
      </w:r>
      <w:r w:rsidR="00552BD8">
        <w:rPr>
          <w:rFonts w:ascii="Roboto" w:hAnsi="Roboto"/>
          <w:noProof/>
          <w:color w:val="666666"/>
          <w:sz w:val="18"/>
        </w:rPr>
        <w:drawing>
          <wp:inline distT="0" distB="0" distL="0" distR="0" wp14:anchorId="51A86F86" wp14:editId="45CB3920">
            <wp:extent cx="212652" cy="212652"/>
            <wp:effectExtent l="0" t="0" r="3810" b="3810"/>
            <wp:docPr id="858730168" name="Picture 2" descr="A black background with a black square&#10;&#10;Description automatically generated with medium confid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0168" name="Picture 2" descr="A black background with a black square&#10;&#10;Description automatically generated with medium confidence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1690" cy="2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BD8">
        <w:rPr>
          <w:rFonts w:ascii="Roboto" w:hAnsi="Roboto"/>
          <w:color w:val="666666"/>
          <w:sz w:val="18"/>
        </w:rPr>
        <w:t xml:space="preserve">                   </w:t>
      </w:r>
      <w:r w:rsidR="003B3B41">
        <w:rPr>
          <w:sz w:val="40"/>
          <w:szCs w:val="40"/>
        </w:rPr>
        <w:t xml:space="preserve">                </w:t>
      </w:r>
      <w:r w:rsidR="00552BD8">
        <w:rPr>
          <w:sz w:val="40"/>
          <w:szCs w:val="40"/>
        </w:rPr>
        <w:t xml:space="preserve">                          </w:t>
      </w:r>
      <w:r w:rsidR="003B3B41">
        <w:rPr>
          <w:sz w:val="40"/>
          <w:szCs w:val="40"/>
        </w:rPr>
        <w:t xml:space="preserve">  </w:t>
      </w:r>
      <w:r w:rsidR="003B3B41">
        <w:rPr>
          <w:noProof/>
          <w:sz w:val="40"/>
          <w:szCs w:val="40"/>
        </w:rPr>
        <w:drawing>
          <wp:inline distT="0" distB="0" distL="0" distR="0" wp14:anchorId="7E791561" wp14:editId="3E68B3D8">
            <wp:extent cx="296545" cy="296545"/>
            <wp:effectExtent l="0" t="0" r="0" b="0"/>
            <wp:docPr id="1373221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1508" name="Picture 13732215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369" cy="3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41">
        <w:rPr>
          <w:sz w:val="40"/>
          <w:szCs w:val="40"/>
        </w:rPr>
        <w:t xml:space="preserve">  </w:t>
      </w:r>
      <w:r w:rsidR="003B3B41">
        <w:rPr>
          <w:noProof/>
          <w:sz w:val="40"/>
          <w:szCs w:val="40"/>
        </w:rPr>
        <w:drawing>
          <wp:inline distT="0" distB="0" distL="0" distR="0" wp14:anchorId="1729A95E" wp14:editId="332570E4">
            <wp:extent cx="244693" cy="298293"/>
            <wp:effectExtent l="0" t="0" r="0" b="0"/>
            <wp:docPr id="2061982788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82788" name="Picture 2" descr="A blue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5" cy="3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407" w14:textId="57A37987" w:rsidR="002355C7" w:rsidRPr="00D76A1D" w:rsidRDefault="00D76A1D" w:rsidP="002355C7">
      <w:pPr>
        <w:spacing w:after="0" w:line="480" w:lineRule="auto"/>
        <w:rPr>
          <w:rFonts w:asciiTheme="majorHAnsi" w:hAnsiTheme="majorHAnsi" w:cstheme="majorHAnsi"/>
          <w:b/>
          <w:bCs/>
        </w:rPr>
      </w:pPr>
      <w:r w:rsidRPr="00D76A1D">
        <w:rPr>
          <w:rFonts w:asciiTheme="majorHAnsi" w:hAnsiTheme="majorHAnsi" w:cstheme="majorHAnsi"/>
          <w:b/>
          <w:bCs/>
        </w:rPr>
        <w:t>OBJECTIV</w:t>
      </w:r>
      <w:r w:rsidR="00552BD8">
        <w:rPr>
          <w:rFonts w:asciiTheme="majorHAnsi" w:hAnsiTheme="majorHAnsi" w:cstheme="majorHAnsi"/>
          <w:b/>
          <w:bCs/>
        </w:rPr>
        <w:t>E</w:t>
      </w:r>
    </w:p>
    <w:p w14:paraId="317924EB" w14:textId="0C83BF62" w:rsidR="00A83A63" w:rsidRPr="00EA57F4" w:rsidRDefault="00D34314" w:rsidP="002355C7">
      <w:p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Determine the</w:t>
      </w:r>
      <w:r w:rsidR="002868CD" w:rsidRPr="00EA57F4">
        <w:rPr>
          <w:rFonts w:ascii="Roboto" w:hAnsi="Roboto"/>
        </w:rPr>
        <w:t xml:space="preserve"> </w:t>
      </w:r>
      <w:r w:rsidRPr="00EA57F4">
        <w:rPr>
          <w:rFonts w:ascii="Roboto" w:hAnsi="Roboto"/>
        </w:rPr>
        <w:t>f</w:t>
      </w:r>
      <w:r w:rsidR="002868CD" w:rsidRPr="00EA57F4">
        <w:rPr>
          <w:rFonts w:ascii="Roboto" w:hAnsi="Roboto"/>
        </w:rPr>
        <w:t xml:space="preserve">easibility </w:t>
      </w:r>
      <w:r w:rsidR="000079DE" w:rsidRPr="00EA57F4">
        <w:rPr>
          <w:rFonts w:ascii="Roboto" w:hAnsi="Roboto"/>
        </w:rPr>
        <w:t xml:space="preserve">to develop a mobile application </w:t>
      </w:r>
      <w:r w:rsidR="00D76A1D" w:rsidRPr="00EA57F4">
        <w:rPr>
          <w:rFonts w:ascii="Roboto" w:hAnsi="Roboto"/>
        </w:rPr>
        <w:t xml:space="preserve">for real time </w:t>
      </w:r>
      <w:r w:rsidR="000079DE" w:rsidRPr="00EA57F4">
        <w:rPr>
          <w:rFonts w:ascii="Roboto" w:hAnsi="Roboto"/>
        </w:rPr>
        <w:t xml:space="preserve">ball tracking and </w:t>
      </w:r>
      <w:r w:rsidR="00497CA9" w:rsidRPr="00EA57F4">
        <w:rPr>
          <w:rFonts w:ascii="Roboto" w:hAnsi="Roboto"/>
        </w:rPr>
        <w:t xml:space="preserve">the </w:t>
      </w:r>
      <w:r w:rsidR="000079DE" w:rsidRPr="00EA57F4">
        <w:rPr>
          <w:rFonts w:ascii="Roboto" w:hAnsi="Roboto"/>
        </w:rPr>
        <w:t>display of analytical data</w:t>
      </w:r>
      <w:r w:rsidRPr="00EA57F4">
        <w:rPr>
          <w:rFonts w:ascii="Roboto" w:hAnsi="Roboto"/>
        </w:rPr>
        <w:t xml:space="preserve"> for</w:t>
      </w:r>
      <w:r w:rsidR="000079DE" w:rsidRPr="00EA57F4">
        <w:rPr>
          <w:rFonts w:ascii="Roboto" w:hAnsi="Roboto"/>
        </w:rPr>
        <w:t xml:space="preserve"> </w:t>
      </w:r>
      <w:r w:rsidRPr="00EA57F4">
        <w:rPr>
          <w:rFonts w:ascii="Roboto" w:hAnsi="Roboto"/>
        </w:rPr>
        <w:t xml:space="preserve">LBW [DRS] detection or self-evaluation </w:t>
      </w:r>
      <w:r w:rsidR="00C87E06" w:rsidRPr="00EA57F4">
        <w:rPr>
          <w:rFonts w:ascii="Roboto" w:hAnsi="Roboto"/>
        </w:rPr>
        <w:t xml:space="preserve">through device </w:t>
      </w:r>
      <w:r w:rsidR="003B3B41" w:rsidRPr="00EA57F4">
        <w:rPr>
          <w:rFonts w:ascii="Roboto" w:hAnsi="Roboto"/>
        </w:rPr>
        <w:t>camera</w:t>
      </w:r>
      <w:r w:rsidRPr="00EA57F4">
        <w:rPr>
          <w:rFonts w:ascii="Roboto" w:hAnsi="Roboto"/>
        </w:rPr>
        <w:t xml:space="preserve"> for grassroots Cricket enthusiasts.</w:t>
      </w:r>
    </w:p>
    <w:p w14:paraId="35151ED9" w14:textId="77777777" w:rsidR="008202B7" w:rsidRPr="00FE7F68" w:rsidRDefault="008202B7" w:rsidP="008202B7">
      <w:pPr>
        <w:spacing w:after="0" w:line="360" w:lineRule="auto"/>
        <w:rPr>
          <w:sz w:val="21"/>
          <w:szCs w:val="21"/>
        </w:rPr>
      </w:pPr>
    </w:p>
    <w:p w14:paraId="544F92CF" w14:textId="0ED496E6" w:rsidR="003B3B41" w:rsidRDefault="00E1120E" w:rsidP="000079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E52354D" wp14:editId="2345C6E5">
            <wp:extent cx="1214651" cy="1214651"/>
            <wp:effectExtent l="0" t="0" r="5080" b="5080"/>
            <wp:docPr id="1614668282" name="Picture 5" descr="A person holding a cellphone with a cricket gam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68282" name="Picture 5" descr="A person holding a cellphone with a cricket game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948" cy="12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 w:rsidR="00027764">
        <w:rPr>
          <w:b/>
          <w:bCs/>
          <w:sz w:val="28"/>
          <w:szCs w:val="28"/>
        </w:rPr>
        <w:t xml:space="preserve">  </w:t>
      </w:r>
      <w:r w:rsidR="00D76A1D">
        <w:rPr>
          <w:b/>
          <w:bCs/>
          <w:sz w:val="28"/>
          <w:szCs w:val="28"/>
        </w:rPr>
        <w:t xml:space="preserve">     </w:t>
      </w:r>
      <w:r w:rsidR="00F34AE2">
        <w:rPr>
          <w:b/>
          <w:bCs/>
          <w:sz w:val="28"/>
          <w:szCs w:val="28"/>
        </w:rPr>
        <w:t xml:space="preserve">           </w:t>
      </w:r>
      <w:r w:rsidR="00027764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</w:t>
      </w:r>
      <w:r w:rsidR="00027764">
        <w:rPr>
          <w:b/>
          <w:bCs/>
          <w:noProof/>
          <w:sz w:val="28"/>
          <w:szCs w:val="28"/>
        </w:rPr>
        <w:drawing>
          <wp:inline distT="0" distB="0" distL="0" distR="0" wp14:anchorId="323779B3" wp14:editId="7E627C41">
            <wp:extent cx="1203468" cy="1224304"/>
            <wp:effectExtent l="0" t="0" r="3175" b="0"/>
            <wp:docPr id="1312979480" name="Picture 6" descr="A diagram of a cricket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9480" name="Picture 6" descr="A diagram of a cricket play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595" cy="13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BC0">
        <w:rPr>
          <w:b/>
          <w:bCs/>
          <w:sz w:val="28"/>
          <w:szCs w:val="28"/>
        </w:rPr>
        <w:t xml:space="preserve">   </w:t>
      </w:r>
      <w:r w:rsidR="00D76A1D">
        <w:rPr>
          <w:b/>
          <w:bCs/>
          <w:sz w:val="28"/>
          <w:szCs w:val="28"/>
        </w:rPr>
        <w:t xml:space="preserve">    </w:t>
      </w:r>
      <w:r w:rsidR="00F34AE2">
        <w:rPr>
          <w:b/>
          <w:bCs/>
          <w:sz w:val="28"/>
          <w:szCs w:val="28"/>
        </w:rPr>
        <w:t xml:space="preserve">   </w:t>
      </w:r>
      <w:r w:rsidR="00D76A1D">
        <w:rPr>
          <w:b/>
          <w:bCs/>
          <w:sz w:val="28"/>
          <w:szCs w:val="28"/>
        </w:rPr>
        <w:t xml:space="preserve">   </w:t>
      </w:r>
      <w:r w:rsidR="00F34AE2">
        <w:rPr>
          <w:b/>
          <w:bCs/>
          <w:sz w:val="28"/>
          <w:szCs w:val="28"/>
        </w:rPr>
        <w:t xml:space="preserve">  </w:t>
      </w:r>
      <w:r w:rsidR="00D76A1D">
        <w:rPr>
          <w:b/>
          <w:bCs/>
          <w:sz w:val="28"/>
          <w:szCs w:val="28"/>
        </w:rPr>
        <w:t xml:space="preserve">    </w:t>
      </w:r>
      <w:r w:rsidR="00B45BC0">
        <w:rPr>
          <w:b/>
          <w:bCs/>
          <w:sz w:val="28"/>
          <w:szCs w:val="28"/>
        </w:rPr>
        <w:t xml:space="preserve">  </w:t>
      </w:r>
      <w:r w:rsidR="00B45BC0">
        <w:rPr>
          <w:b/>
          <w:bCs/>
          <w:noProof/>
          <w:sz w:val="28"/>
          <w:szCs w:val="28"/>
        </w:rPr>
        <w:drawing>
          <wp:inline distT="0" distB="0" distL="0" distR="0" wp14:anchorId="5F2BBE5B" wp14:editId="0CADB0C0">
            <wp:extent cx="1255594" cy="1225075"/>
            <wp:effectExtent l="0" t="0" r="1905" b="0"/>
            <wp:docPr id="1882095066" name="Picture 7" descr="A cricket field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5066" name="Picture 7" descr="A cricket field with a lin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26" cy="12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D09" w14:textId="387B1DED" w:rsidR="00FB23F1" w:rsidRPr="00D06B5E" w:rsidRDefault="0016194E" w:rsidP="00D06B5E">
      <w:pPr>
        <w:rPr>
          <w:rFonts w:ascii="Times New Roman" w:hAnsi="Times New Roman" w:cs="Times New Roman"/>
          <w:sz w:val="16"/>
          <w:szCs w:val="16"/>
        </w:rPr>
      </w:pPr>
      <w:r w:rsidRPr="0016194E">
        <w:rPr>
          <w:rFonts w:ascii="Times New Roman" w:hAnsi="Times New Roman" w:cs="Times New Roman"/>
          <w:sz w:val="16"/>
          <w:szCs w:val="16"/>
        </w:rPr>
        <w:t>Real-time ball tracking using the device camera</w:t>
      </w:r>
      <w:r w:rsidR="002355C7">
        <w:rPr>
          <w:rFonts w:ascii="Times New Roman" w:hAnsi="Times New Roman" w:cs="Times New Roman"/>
          <w:sz w:val="16"/>
          <w:szCs w:val="16"/>
        </w:rPr>
        <w:t xml:space="preserve">.                   </w:t>
      </w:r>
      <w:r w:rsidR="002355C7" w:rsidRPr="0016194E">
        <w:rPr>
          <w:rFonts w:ascii="Times New Roman" w:hAnsi="Times New Roman" w:cs="Times New Roman"/>
          <w:sz w:val="16"/>
          <w:szCs w:val="16"/>
        </w:rPr>
        <w:t>LBW detection using (DRS) principles.</w:t>
      </w:r>
      <w:r w:rsidR="002355C7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="002355C7" w:rsidRPr="0016194E">
        <w:rPr>
          <w:rFonts w:ascii="Times New Roman" w:hAnsi="Times New Roman" w:cs="Times New Roman"/>
          <w:sz w:val="16"/>
          <w:szCs w:val="16"/>
        </w:rPr>
        <w:t>Analytical data display (speed, trajectory, angle)</w:t>
      </w:r>
    </w:p>
    <w:p w14:paraId="542154D6" w14:textId="4B19BF20" w:rsidR="0016194E" w:rsidRDefault="0016194E" w:rsidP="007B3EBD">
      <w:pPr>
        <w:spacing w:after="0" w:line="48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DEVELOPMENT </w:t>
      </w:r>
    </w:p>
    <w:p w14:paraId="4D6EF7EF" w14:textId="3D049010" w:rsidR="00552BD8" w:rsidRPr="00EA57F4" w:rsidRDefault="00552BD8" w:rsidP="00740890">
      <w:pPr>
        <w:spacing w:after="0" w:line="276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Goal is to demonstrate</w:t>
      </w:r>
      <w:r w:rsidR="00D443A1" w:rsidRPr="00EA57F4">
        <w:rPr>
          <w:rFonts w:ascii="Roboto" w:hAnsi="Roboto"/>
        </w:rPr>
        <w:t xml:space="preserve"> </w:t>
      </w:r>
      <w:r w:rsidRPr="00EA57F4">
        <w:rPr>
          <w:rFonts w:ascii="Roboto" w:hAnsi="Roboto"/>
        </w:rPr>
        <w:t xml:space="preserve">the </w:t>
      </w:r>
      <w:r w:rsidR="00D443A1" w:rsidRPr="00EA57F4">
        <w:rPr>
          <w:rFonts w:ascii="Roboto" w:hAnsi="Roboto"/>
        </w:rPr>
        <w:t>development roadmap</w:t>
      </w:r>
      <w:r w:rsidR="00740890" w:rsidRPr="00EA57F4">
        <w:rPr>
          <w:rFonts w:ascii="Roboto" w:hAnsi="Roboto"/>
        </w:rPr>
        <w:t xml:space="preserve"> to build an application</w:t>
      </w:r>
      <w:r w:rsidRPr="00EA57F4">
        <w:rPr>
          <w:rFonts w:ascii="Roboto" w:hAnsi="Roboto"/>
        </w:rPr>
        <w:t xml:space="preserve"> </w:t>
      </w:r>
      <w:r w:rsidR="00740890" w:rsidRPr="00EA57F4">
        <w:rPr>
          <w:rFonts w:ascii="Roboto" w:hAnsi="Roboto"/>
        </w:rPr>
        <w:t xml:space="preserve">that </w:t>
      </w:r>
      <w:r w:rsidRPr="00EA57F4">
        <w:rPr>
          <w:rFonts w:ascii="Roboto" w:hAnsi="Roboto"/>
        </w:rPr>
        <w:t>can accurately track the ball's trajectory and offer users valuable performance insights and real-time feedback.</w:t>
      </w:r>
      <w:r w:rsidR="00D443A1" w:rsidRPr="00EA57F4">
        <w:rPr>
          <w:rFonts w:ascii="Roboto" w:hAnsi="Roboto"/>
        </w:rPr>
        <w:t xml:space="preserve"> This </w:t>
      </w:r>
      <w:r w:rsidR="00740890" w:rsidRPr="00EA57F4">
        <w:rPr>
          <w:rFonts w:ascii="Roboto" w:hAnsi="Roboto"/>
        </w:rPr>
        <w:t xml:space="preserve">involves selection of </w:t>
      </w:r>
      <w:r w:rsidR="00D443A1" w:rsidRPr="00EA57F4">
        <w:rPr>
          <w:rFonts w:ascii="Roboto" w:hAnsi="Roboto"/>
        </w:rPr>
        <w:t>technology stack</w:t>
      </w:r>
      <w:r w:rsidR="00740890" w:rsidRPr="00EA57F4">
        <w:rPr>
          <w:rFonts w:ascii="Roboto" w:hAnsi="Roboto"/>
        </w:rPr>
        <w:t xml:space="preserve"> and development environment</w:t>
      </w:r>
      <w:r w:rsidR="00D443A1" w:rsidRPr="00EA57F4">
        <w:rPr>
          <w:rFonts w:ascii="Roboto" w:hAnsi="Roboto"/>
        </w:rPr>
        <w:t xml:space="preserve"> to </w:t>
      </w:r>
      <w:r w:rsidR="00740890" w:rsidRPr="00EA57F4">
        <w:rPr>
          <w:rFonts w:ascii="Roboto" w:hAnsi="Roboto"/>
        </w:rPr>
        <w:t xml:space="preserve">implementing computer vision algorithms. Some of the steps are: </w:t>
      </w:r>
    </w:p>
    <w:p w14:paraId="641C1AD7" w14:textId="77777777" w:rsidR="00740890" w:rsidRPr="00EA57F4" w:rsidRDefault="00740890" w:rsidP="00740890">
      <w:pPr>
        <w:spacing w:after="0" w:line="276" w:lineRule="auto"/>
        <w:jc w:val="both"/>
        <w:rPr>
          <w:rFonts w:ascii="Roboto" w:hAnsi="Roboto"/>
        </w:rPr>
      </w:pPr>
    </w:p>
    <w:p w14:paraId="6B98CD2A" w14:textId="0661D06C" w:rsidR="002355C7" w:rsidRPr="00EA57F4" w:rsidRDefault="002355C7" w:rsidP="007B3EBD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Set up node.js for data processing and storage and SQLite for storing user data.</w:t>
      </w:r>
    </w:p>
    <w:p w14:paraId="1B1427CD" w14:textId="5FD438ED" w:rsidR="0016194E" w:rsidRPr="00EA57F4" w:rsidRDefault="0016194E" w:rsidP="007B3EB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Include the integration of OpenCV for object detection and tracking.</w:t>
      </w:r>
    </w:p>
    <w:p w14:paraId="01B80AD2" w14:textId="6B9A574D" w:rsidR="00FE7F68" w:rsidRPr="00EA57F4" w:rsidRDefault="008202B7" w:rsidP="007B3EB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Performance metrics calculations such as ball speed, trajectory angle, and impact location</w:t>
      </w:r>
      <w:r w:rsidR="00AF2A43" w:rsidRPr="00EA57F4">
        <w:rPr>
          <w:rFonts w:ascii="Roboto" w:hAnsi="Roboto"/>
        </w:rPr>
        <w:t>.</w:t>
      </w:r>
    </w:p>
    <w:p w14:paraId="570827D5" w14:textId="5CF14CAC" w:rsidR="00213F3A" w:rsidRPr="00EA57F4" w:rsidRDefault="00213F3A" w:rsidP="007B3EB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Ball trajectory and impact analysis to determine if the ball's predicted trajectory would hit the stumps.</w:t>
      </w:r>
      <w:r w:rsidR="000D0665" w:rsidRPr="00EA57F4">
        <w:rPr>
          <w:rFonts w:ascii="Roboto" w:hAnsi="Roboto"/>
        </w:rPr>
        <w:t xml:space="preserve"> </w:t>
      </w:r>
    </w:p>
    <w:p w14:paraId="1EF0C72F" w14:textId="61CA9ACB" w:rsidR="008202B7" w:rsidRPr="00EA57F4" w:rsidRDefault="00F34AE2" w:rsidP="007B3EB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Train a ML model or us</w:t>
      </w:r>
      <w:r w:rsidR="005874E1" w:rsidRPr="00EA57F4">
        <w:rPr>
          <w:rFonts w:ascii="Roboto" w:hAnsi="Roboto"/>
        </w:rPr>
        <w:t>e</w:t>
      </w:r>
      <w:r w:rsidRPr="00EA57F4">
        <w:rPr>
          <w:rFonts w:ascii="Roboto" w:hAnsi="Roboto"/>
        </w:rPr>
        <w:t xml:space="preserve"> </w:t>
      </w:r>
      <w:r w:rsidR="005874E1" w:rsidRPr="00EA57F4">
        <w:rPr>
          <w:rFonts w:ascii="Roboto" w:hAnsi="Roboto"/>
        </w:rPr>
        <w:t>a pre</w:t>
      </w:r>
      <w:r w:rsidRPr="00EA57F4">
        <w:rPr>
          <w:rFonts w:ascii="Roboto" w:hAnsi="Roboto"/>
        </w:rPr>
        <w:t xml:space="preserve"> trained ML models to detect the cricket ball in video frames and </w:t>
      </w:r>
      <w:r w:rsidR="005874E1" w:rsidRPr="00EA57F4">
        <w:rPr>
          <w:rFonts w:ascii="Roboto" w:hAnsi="Roboto"/>
        </w:rPr>
        <w:t>deploy TensorFlow</w:t>
      </w:r>
      <w:r w:rsidRPr="00EA57F4">
        <w:rPr>
          <w:rFonts w:ascii="Roboto" w:hAnsi="Roboto"/>
        </w:rPr>
        <w:t xml:space="preserve"> Lite for on-device machine learning capabilities.</w:t>
      </w:r>
    </w:p>
    <w:p w14:paraId="2E091D3D" w14:textId="54E8A53C" w:rsidR="00D06B5E" w:rsidRPr="00EA57F4" w:rsidRDefault="005874E1" w:rsidP="00EA57F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 xml:space="preserve">Optimize code for performance accuracy, </w:t>
      </w:r>
      <w:r w:rsidR="0016194E" w:rsidRPr="00EA57F4">
        <w:rPr>
          <w:rFonts w:ascii="Roboto" w:hAnsi="Roboto"/>
        </w:rPr>
        <w:t>battery,</w:t>
      </w:r>
      <w:r w:rsidRPr="00EA57F4">
        <w:rPr>
          <w:rFonts w:ascii="Roboto" w:hAnsi="Roboto"/>
        </w:rPr>
        <w:t xml:space="preserve"> and resource efficiency.</w:t>
      </w:r>
    </w:p>
    <w:p w14:paraId="3A2E0B69" w14:textId="13787E5C" w:rsidR="00413F1B" w:rsidRPr="00EA57F4" w:rsidRDefault="00552BD8" w:rsidP="00413F1B">
      <w:pPr>
        <w:spacing w:line="276" w:lineRule="auto"/>
        <w:jc w:val="both"/>
        <w:rPr>
          <w:rFonts w:ascii="Roboto" w:hAnsi="Roboto"/>
        </w:rPr>
      </w:pPr>
      <w:r w:rsidRPr="00EA57F4">
        <w:rPr>
          <w:rFonts w:ascii="Roboto" w:hAnsi="Roboto"/>
        </w:rPr>
        <w:t>In conclusion, this</w:t>
      </w:r>
      <w:r w:rsidR="000D0665" w:rsidRPr="00EA57F4">
        <w:rPr>
          <w:rFonts w:ascii="Roboto" w:hAnsi="Roboto"/>
        </w:rPr>
        <w:t xml:space="preserve"> report is</w:t>
      </w:r>
      <w:r w:rsidR="002355C7" w:rsidRPr="00EA57F4">
        <w:rPr>
          <w:rFonts w:ascii="Roboto" w:hAnsi="Roboto"/>
        </w:rPr>
        <w:t xml:space="preserve"> to a </w:t>
      </w:r>
      <w:r w:rsidR="000D0665" w:rsidRPr="00EA57F4">
        <w:rPr>
          <w:rFonts w:ascii="Roboto" w:hAnsi="Roboto"/>
        </w:rPr>
        <w:t xml:space="preserve">carry </w:t>
      </w:r>
      <w:r w:rsidR="002355C7" w:rsidRPr="00EA57F4">
        <w:rPr>
          <w:rFonts w:ascii="Roboto" w:hAnsi="Roboto"/>
        </w:rPr>
        <w:t xml:space="preserve">comprehensive feasibility study with market research, financial </w:t>
      </w:r>
      <w:r w:rsidR="000D0665" w:rsidRPr="00EA57F4">
        <w:rPr>
          <w:rFonts w:ascii="Roboto" w:hAnsi="Roboto"/>
        </w:rPr>
        <w:t>estimate,</w:t>
      </w:r>
      <w:r w:rsidR="002355C7" w:rsidRPr="00EA57F4">
        <w:rPr>
          <w:rFonts w:ascii="Roboto" w:hAnsi="Roboto"/>
        </w:rPr>
        <w:t xml:space="preserve"> and </w:t>
      </w:r>
      <w:r w:rsidRPr="00EA57F4">
        <w:rPr>
          <w:rFonts w:ascii="Roboto" w:hAnsi="Roboto"/>
        </w:rPr>
        <w:t>technological</w:t>
      </w:r>
      <w:r w:rsidR="002355C7" w:rsidRPr="00EA57F4">
        <w:rPr>
          <w:rFonts w:ascii="Roboto" w:hAnsi="Roboto"/>
        </w:rPr>
        <w:t xml:space="preserve"> feasibility </w:t>
      </w:r>
      <w:r w:rsidR="00D06B5E" w:rsidRPr="00EA57F4">
        <w:rPr>
          <w:rFonts w:ascii="Roboto" w:hAnsi="Roboto"/>
        </w:rPr>
        <w:t xml:space="preserve">to develop a sophisticated </w:t>
      </w:r>
      <w:r w:rsidR="00D166AC" w:rsidRPr="00EA57F4">
        <w:rPr>
          <w:rFonts w:ascii="Roboto" w:hAnsi="Roboto"/>
        </w:rPr>
        <w:t xml:space="preserve">mobile </w:t>
      </w:r>
      <w:r w:rsidR="00D06B5E" w:rsidRPr="00EA57F4">
        <w:rPr>
          <w:rFonts w:ascii="Roboto" w:hAnsi="Roboto"/>
        </w:rPr>
        <w:t>application for real-time ball tracking</w:t>
      </w:r>
      <w:r w:rsidR="000D0665" w:rsidRPr="00EA57F4">
        <w:rPr>
          <w:rFonts w:ascii="Roboto" w:hAnsi="Roboto"/>
        </w:rPr>
        <w:t xml:space="preserve">.  </w:t>
      </w:r>
    </w:p>
    <w:sectPr w:rsidR="00413F1B" w:rsidRPr="00EA57F4">
      <w:footerReference w:type="default" r:id="rId14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5421" w14:textId="77777777" w:rsidR="0030649A" w:rsidRDefault="0030649A">
      <w:pPr>
        <w:spacing w:after="0" w:line="240" w:lineRule="auto"/>
      </w:pPr>
      <w:r>
        <w:separator/>
      </w:r>
    </w:p>
  </w:endnote>
  <w:endnote w:type="continuationSeparator" w:id="0">
    <w:p w14:paraId="1107B058" w14:textId="77777777" w:rsidR="0030649A" w:rsidRDefault="0030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F954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CFF9" w14:textId="77777777" w:rsidR="0030649A" w:rsidRDefault="0030649A">
      <w:pPr>
        <w:spacing w:after="0" w:line="240" w:lineRule="auto"/>
      </w:pPr>
      <w:r>
        <w:separator/>
      </w:r>
    </w:p>
  </w:footnote>
  <w:footnote w:type="continuationSeparator" w:id="0">
    <w:p w14:paraId="1CF30ED6" w14:textId="77777777" w:rsidR="0030649A" w:rsidRDefault="00306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D73478"/>
    <w:multiLevelType w:val="multilevel"/>
    <w:tmpl w:val="20DC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44093"/>
    <w:multiLevelType w:val="multilevel"/>
    <w:tmpl w:val="08A8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24D67"/>
    <w:multiLevelType w:val="multilevel"/>
    <w:tmpl w:val="7FA8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A442C"/>
    <w:multiLevelType w:val="multilevel"/>
    <w:tmpl w:val="045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97835"/>
    <w:multiLevelType w:val="multilevel"/>
    <w:tmpl w:val="AB1E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33ABF"/>
    <w:multiLevelType w:val="multilevel"/>
    <w:tmpl w:val="C210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14E75"/>
    <w:multiLevelType w:val="multilevel"/>
    <w:tmpl w:val="5798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A0F39"/>
    <w:multiLevelType w:val="hybridMultilevel"/>
    <w:tmpl w:val="54C229E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467891439">
    <w:abstractNumId w:val="8"/>
  </w:num>
  <w:num w:numId="2" w16cid:durableId="1582105614">
    <w:abstractNumId w:val="8"/>
  </w:num>
  <w:num w:numId="3" w16cid:durableId="2011711311">
    <w:abstractNumId w:val="9"/>
  </w:num>
  <w:num w:numId="4" w16cid:durableId="128680871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83265484">
    <w:abstractNumId w:val="11"/>
  </w:num>
  <w:num w:numId="6" w16cid:durableId="946158067">
    <w:abstractNumId w:val="7"/>
  </w:num>
  <w:num w:numId="7" w16cid:durableId="1733196094">
    <w:abstractNumId w:val="6"/>
  </w:num>
  <w:num w:numId="8" w16cid:durableId="531965985">
    <w:abstractNumId w:val="5"/>
  </w:num>
  <w:num w:numId="9" w16cid:durableId="680592014">
    <w:abstractNumId w:val="4"/>
  </w:num>
  <w:num w:numId="10" w16cid:durableId="1304192892">
    <w:abstractNumId w:val="3"/>
  </w:num>
  <w:num w:numId="11" w16cid:durableId="931402084">
    <w:abstractNumId w:val="2"/>
  </w:num>
  <w:num w:numId="12" w16cid:durableId="1609653154">
    <w:abstractNumId w:val="1"/>
  </w:num>
  <w:num w:numId="13" w16cid:durableId="1555121777">
    <w:abstractNumId w:val="0"/>
  </w:num>
  <w:num w:numId="14" w16cid:durableId="1774856990">
    <w:abstractNumId w:val="8"/>
    <w:lvlOverride w:ilvl="0">
      <w:startOverride w:val="1"/>
    </w:lvlOverride>
  </w:num>
  <w:num w:numId="15" w16cid:durableId="2128153883">
    <w:abstractNumId w:val="8"/>
  </w:num>
  <w:num w:numId="16" w16cid:durableId="244804748">
    <w:abstractNumId w:val="18"/>
  </w:num>
  <w:num w:numId="17" w16cid:durableId="1075278176">
    <w:abstractNumId w:val="16"/>
  </w:num>
  <w:num w:numId="18" w16cid:durableId="268702765">
    <w:abstractNumId w:val="15"/>
  </w:num>
  <w:num w:numId="19" w16cid:durableId="1725332422">
    <w:abstractNumId w:val="12"/>
  </w:num>
  <w:num w:numId="20" w16cid:durableId="1286498353">
    <w:abstractNumId w:val="10"/>
  </w:num>
  <w:num w:numId="21" w16cid:durableId="1524661851">
    <w:abstractNumId w:val="17"/>
  </w:num>
  <w:num w:numId="22" w16cid:durableId="2095398927">
    <w:abstractNumId w:val="13"/>
  </w:num>
  <w:num w:numId="23" w16cid:durableId="456142190">
    <w:abstractNumId w:val="19"/>
  </w:num>
  <w:num w:numId="24" w16cid:durableId="17180419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E"/>
    <w:rsid w:val="000079DE"/>
    <w:rsid w:val="00015761"/>
    <w:rsid w:val="00027764"/>
    <w:rsid w:val="000A66FD"/>
    <w:rsid w:val="000D0665"/>
    <w:rsid w:val="0016194E"/>
    <w:rsid w:val="00213F3A"/>
    <w:rsid w:val="002355C7"/>
    <w:rsid w:val="002868CD"/>
    <w:rsid w:val="0030649A"/>
    <w:rsid w:val="003B3B41"/>
    <w:rsid w:val="003F31CF"/>
    <w:rsid w:val="00413F1B"/>
    <w:rsid w:val="00497CA9"/>
    <w:rsid w:val="00524388"/>
    <w:rsid w:val="00552BD8"/>
    <w:rsid w:val="005874E1"/>
    <w:rsid w:val="00740890"/>
    <w:rsid w:val="007B3EBD"/>
    <w:rsid w:val="008202B7"/>
    <w:rsid w:val="0083765F"/>
    <w:rsid w:val="00893D62"/>
    <w:rsid w:val="008B3B45"/>
    <w:rsid w:val="009D2CF0"/>
    <w:rsid w:val="00A83A63"/>
    <w:rsid w:val="00AF2A43"/>
    <w:rsid w:val="00B45BC0"/>
    <w:rsid w:val="00BB58E9"/>
    <w:rsid w:val="00C87E06"/>
    <w:rsid w:val="00C912E0"/>
    <w:rsid w:val="00D06B5E"/>
    <w:rsid w:val="00D07B44"/>
    <w:rsid w:val="00D166AC"/>
    <w:rsid w:val="00D34314"/>
    <w:rsid w:val="00D443A1"/>
    <w:rsid w:val="00D76A1D"/>
    <w:rsid w:val="00E1120E"/>
    <w:rsid w:val="00E73AC0"/>
    <w:rsid w:val="00EA57F4"/>
    <w:rsid w:val="00F34AE2"/>
    <w:rsid w:val="00FB23F1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FA6D4"/>
  <w15:chartTrackingRefBased/>
  <w15:docId w15:val="{314780D1-6F43-A246-A4D0-5623E3C8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C912E0"/>
    <w:rPr>
      <w:rFonts w:asciiTheme="majorHAnsi" w:eastAsiaTheme="majorEastAsia" w:hAnsiTheme="majorHAnsi" w:cstheme="majorBidi"/>
      <w:color w:val="7F3C0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9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20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6AC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srivarkashya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hyap/Library/Containers/com.microsoft.Word/Data/Library/Application%20Support/Microsoft/Office/16.0/DTS/en-US%7bC4131567-C06A-B74E-A0A5-2009119BF688%7d/%7b67CAEB32-05C6-1049-9FE2-36975E1A12F0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297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Addepalli, Srivar K</cp:lastModifiedBy>
  <cp:revision>6</cp:revision>
  <dcterms:created xsi:type="dcterms:W3CDTF">2024-06-26T15:05:00Z</dcterms:created>
  <dcterms:modified xsi:type="dcterms:W3CDTF">2024-06-28T19:47:00Z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